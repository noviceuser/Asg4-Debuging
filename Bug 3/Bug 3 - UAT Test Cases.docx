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D4" w:rsidRPr="0091603D" w:rsidRDefault="001576C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Bug 0</w:t>
      </w:r>
      <w:r w:rsidR="006C781A">
        <w:rPr>
          <w:rFonts w:ascii="Arial" w:hAnsi="Arial"/>
          <w:b/>
          <w:color w:val="0000FF"/>
          <w:sz w:val="24"/>
          <w:szCs w:val="24"/>
        </w:rPr>
        <w:t>3</w:t>
      </w:r>
      <w:r w:rsidR="00BF481F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BF481F"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6C781A">
        <w:rPr>
          <w:rFonts w:ascii="Arial" w:hAnsi="Arial"/>
          <w:b/>
          <w:color w:val="0000FF"/>
          <w:sz w:val="24"/>
          <w:szCs w:val="24"/>
        </w:rPr>
        <w:t>Odds in the game do not appear to be correct</w:t>
      </w:r>
    </w:p>
    <w:p w:rsidR="00DE2FED" w:rsidRPr="001F5D4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Description</w:t>
      </w:r>
      <w:r w:rsidRPr="001F5D43">
        <w:rPr>
          <w:rFonts w:ascii="Arial" w:hAnsi="Arial" w:cs="Arial"/>
          <w:sz w:val="20"/>
        </w:rPr>
        <w:t xml:space="preserve">: </w:t>
      </w:r>
    </w:p>
    <w:p w:rsidR="006C781A" w:rsidRPr="006C781A" w:rsidRDefault="006C781A" w:rsidP="006C781A">
      <w:pPr>
        <w:rPr>
          <w:rFonts w:ascii="Arial" w:hAnsi="Arial" w:cs="Arial"/>
          <w:sz w:val="20"/>
        </w:rPr>
      </w:pPr>
      <w:r w:rsidRPr="006C781A">
        <w:rPr>
          <w:rFonts w:ascii="Arial" w:hAnsi="Arial" w:cs="Arial"/>
          <w:sz w:val="20"/>
        </w:rPr>
        <w:t>Crown and Anchor games have an approximate 8% bias to the house. So the win : (win+lose) ratio should approximately equal 0.42. This does not appear to be the case.</w:t>
      </w:r>
    </w:p>
    <w:p w:rsidR="00B468D4" w:rsidRPr="001F5D43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Pre-conditions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Pr="001F5D43" w:rsidRDefault="00DE2FED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</w:rPr>
        <w:t>Game has started</w:t>
      </w:r>
    </w:p>
    <w:p w:rsidR="00DE2FED" w:rsidRDefault="00DE2FED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</w:rPr>
        <w:t xml:space="preserve">Player has picked </w:t>
      </w:r>
      <w:r w:rsidR="001F5D43" w:rsidRPr="001F5D43">
        <w:rPr>
          <w:rFonts w:ascii="Arial" w:hAnsi="Arial" w:cs="Arial"/>
          <w:sz w:val="20"/>
        </w:rPr>
        <w:t>symbol</w:t>
      </w:r>
    </w:p>
    <w:p w:rsidR="001F5D43" w:rsidRDefault="001F5D43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Dice have Rolled</w:t>
      </w:r>
    </w:p>
    <w:p w:rsidR="006C781A" w:rsidRDefault="006C781A" w:rsidP="00DE2FED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Number of turns is completed</w:t>
      </w:r>
    </w:p>
    <w:p w:rsidR="001F5D43" w:rsidRDefault="00B468D4" w:rsidP="001F5D43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Post-conditions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Pr="00BF481F" w:rsidRDefault="00BF481F" w:rsidP="001F5D43">
      <w:pPr>
        <w:pStyle w:val="bp"/>
        <w:numPr>
          <w:ilvl w:val="0"/>
          <w:numId w:val="33"/>
        </w:numPr>
        <w:spacing w:before="0" w:after="0"/>
        <w:rPr>
          <w:rFonts w:ascii="Arial" w:hAnsi="Arial" w:cs="Arial"/>
          <w:sz w:val="20"/>
        </w:rPr>
      </w:pPr>
      <w:r w:rsidRPr="00BF481F">
        <w:rPr>
          <w:rFonts w:ascii="Arial" w:hAnsi="Arial" w:cs="Arial"/>
          <w:sz w:val="20"/>
        </w:rPr>
        <w:t xml:space="preserve">Game should </w:t>
      </w:r>
      <w:r w:rsidR="006C781A">
        <w:rPr>
          <w:rFonts w:ascii="Arial" w:hAnsi="Arial" w:cs="Arial"/>
          <w:sz w:val="20"/>
        </w:rPr>
        <w:t>give correct stats</w:t>
      </w:r>
    </w:p>
    <w:p w:rsidR="00B468D4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1F5D43">
        <w:rPr>
          <w:rFonts w:ascii="Arial" w:hAnsi="Arial" w:cs="Arial"/>
          <w:sz w:val="20"/>
          <w:u w:val="single"/>
        </w:rPr>
        <w:t>Data required</w:t>
      </w:r>
      <w:r w:rsidRPr="001F5D43">
        <w:rPr>
          <w:rFonts w:ascii="Arial" w:hAnsi="Arial" w:cs="Arial"/>
          <w:sz w:val="20"/>
        </w:rPr>
        <w:t xml:space="preserve">: </w:t>
      </w:r>
    </w:p>
    <w:p w:rsidR="001F5D43" w:rsidRDefault="001F5D43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</w:t>
      </w:r>
    </w:p>
    <w:p w:rsidR="001F5D43" w:rsidRDefault="001F5D43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 Dice</w:t>
      </w:r>
      <w:bookmarkStart w:id="0" w:name="_GoBack"/>
      <w:bookmarkEnd w:id="0"/>
    </w:p>
    <w:p w:rsidR="001F5D43" w:rsidRDefault="00792182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Players Pick</w:t>
      </w:r>
    </w:p>
    <w:p w:rsidR="00BF481F" w:rsidRPr="001F5D43" w:rsidRDefault="00BF481F" w:rsidP="001F5D43">
      <w:pPr>
        <w:pStyle w:val="bp"/>
        <w:numPr>
          <w:ilvl w:val="0"/>
          <w:numId w:val="35"/>
        </w:numPr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Limit</w:t>
      </w:r>
    </w:p>
    <w:sectPr w:rsidR="00BF481F" w:rsidRPr="001F5D4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58" w:rsidRDefault="008B0B58">
      <w:r>
        <w:separator/>
      </w:r>
    </w:p>
  </w:endnote>
  <w:endnote w:type="continuationSeparator" w:id="0">
    <w:p w:rsidR="008B0B58" w:rsidRDefault="008B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C781A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C781A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58" w:rsidRDefault="008B0B58">
      <w:r>
        <w:separator/>
      </w:r>
    </w:p>
  </w:footnote>
  <w:footnote w:type="continuationSeparator" w:id="0">
    <w:p w:rsidR="008B0B58" w:rsidRDefault="008B0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1576C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Crown and Anchor Game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 xml:space="preserve">Bug </w:t>
    </w:r>
    <w:r w:rsidR="006C781A">
      <w:rPr>
        <w:b/>
        <w:sz w:val="28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6A"/>
    <w:multiLevelType w:val="hybridMultilevel"/>
    <w:tmpl w:val="8EC46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D51C2E"/>
    <w:multiLevelType w:val="hybridMultilevel"/>
    <w:tmpl w:val="DEAAB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5E06B6"/>
    <w:multiLevelType w:val="hybridMultilevel"/>
    <w:tmpl w:val="54FEF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3"/>
  </w:num>
  <w:num w:numId="5">
    <w:abstractNumId w:val="22"/>
  </w:num>
  <w:num w:numId="6">
    <w:abstractNumId w:val="21"/>
  </w:num>
  <w:num w:numId="7">
    <w:abstractNumId w:val="8"/>
  </w:num>
  <w:num w:numId="8">
    <w:abstractNumId w:val="20"/>
  </w:num>
  <w:num w:numId="9">
    <w:abstractNumId w:val="25"/>
  </w:num>
  <w:num w:numId="10">
    <w:abstractNumId w:val="2"/>
  </w:num>
  <w:num w:numId="11">
    <w:abstractNumId w:val="4"/>
  </w:num>
  <w:num w:numId="12">
    <w:abstractNumId w:val="32"/>
  </w:num>
  <w:num w:numId="13">
    <w:abstractNumId w:val="7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6"/>
  </w:num>
  <w:num w:numId="25">
    <w:abstractNumId w:val="3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1"/>
  </w:num>
  <w:num w:numId="31">
    <w:abstractNumId w:val="12"/>
  </w:num>
  <w:num w:numId="32">
    <w:abstractNumId w:val="10"/>
  </w:num>
  <w:num w:numId="33">
    <w:abstractNumId w:val="14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576CE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5D43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458D"/>
    <w:rsid w:val="003D2ED7"/>
    <w:rsid w:val="003E438C"/>
    <w:rsid w:val="003F1D6E"/>
    <w:rsid w:val="00434231"/>
    <w:rsid w:val="00442A5C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781A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182"/>
    <w:rsid w:val="00796CD4"/>
    <w:rsid w:val="007A53CD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0B58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91BE4"/>
    <w:rsid w:val="00BA717F"/>
    <w:rsid w:val="00BE784F"/>
    <w:rsid w:val="00BF481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2FED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Andrew Mallitt</cp:lastModifiedBy>
  <cp:revision>6</cp:revision>
  <cp:lastPrinted>2003-10-05T22:49:00Z</cp:lastPrinted>
  <dcterms:created xsi:type="dcterms:W3CDTF">2015-07-22T01:49:00Z</dcterms:created>
  <dcterms:modified xsi:type="dcterms:W3CDTF">2015-10-14T15:02:00Z</dcterms:modified>
</cp:coreProperties>
</file>