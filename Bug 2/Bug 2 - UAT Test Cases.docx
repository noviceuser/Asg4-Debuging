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D4" w:rsidRPr="0091603D" w:rsidRDefault="001576C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Bug 0</w:t>
      </w:r>
      <w:r w:rsidR="00BF481F">
        <w:rPr>
          <w:rFonts w:ascii="Arial" w:hAnsi="Arial"/>
          <w:b/>
          <w:color w:val="0000FF"/>
          <w:sz w:val="24"/>
          <w:szCs w:val="24"/>
        </w:rPr>
        <w:t xml:space="preserve">2 </w:t>
      </w:r>
      <w:r w:rsidR="00BF481F">
        <w:rPr>
          <w:rFonts w:ascii="Arial" w:hAnsi="Arial"/>
          <w:b/>
          <w:sz w:val="24"/>
          <w:szCs w:val="24"/>
        </w:rPr>
        <w:t>–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 w:rsidR="00BF481F">
        <w:rPr>
          <w:rFonts w:ascii="Arial" w:hAnsi="Arial"/>
          <w:b/>
          <w:color w:val="0000FF"/>
          <w:sz w:val="24"/>
          <w:szCs w:val="24"/>
        </w:rPr>
        <w:t>Player cannot reach betting limit</w:t>
      </w:r>
    </w:p>
    <w:p w:rsidR="00DE2FED" w:rsidRPr="001F5D43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  <w:u w:val="single"/>
        </w:rPr>
        <w:t>Description</w:t>
      </w:r>
      <w:r w:rsidRPr="001F5D43">
        <w:rPr>
          <w:rFonts w:ascii="Arial" w:hAnsi="Arial" w:cs="Arial"/>
          <w:sz w:val="20"/>
        </w:rPr>
        <w:t xml:space="preserve">: </w:t>
      </w:r>
    </w:p>
    <w:p w:rsidR="00BF481F" w:rsidRPr="00BF481F" w:rsidRDefault="00BF481F" w:rsidP="00BF481F">
      <w:pPr>
        <w:pStyle w:val="bp"/>
        <w:spacing w:before="0" w:after="0"/>
        <w:rPr>
          <w:rFonts w:ascii="Arial" w:hAnsi="Arial" w:cs="Arial"/>
          <w:sz w:val="20"/>
        </w:rPr>
      </w:pPr>
      <w:r w:rsidRPr="00BF481F">
        <w:rPr>
          <w:rFonts w:ascii="Arial" w:hAnsi="Arial" w:cs="Arial"/>
          <w:sz w:val="20"/>
        </w:rPr>
        <w:t xml:space="preserve">Limit is set to 0, But the game ends with the player still with 5 (dollars) remaining </w:t>
      </w:r>
    </w:p>
    <w:p w:rsidR="00B468D4" w:rsidRPr="001F5D43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  <w:u w:val="single"/>
        </w:rPr>
        <w:t>Pre-conditions</w:t>
      </w:r>
      <w:r w:rsidRPr="001F5D43">
        <w:rPr>
          <w:rFonts w:ascii="Arial" w:hAnsi="Arial" w:cs="Arial"/>
          <w:sz w:val="20"/>
        </w:rPr>
        <w:t xml:space="preserve">: </w:t>
      </w:r>
    </w:p>
    <w:p w:rsidR="001F5D43" w:rsidRPr="001F5D43" w:rsidRDefault="00DE2FED" w:rsidP="001F5D43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</w:rPr>
        <w:t>Game has started</w:t>
      </w:r>
    </w:p>
    <w:p w:rsidR="00DE2FED" w:rsidRDefault="00DE2FED" w:rsidP="00DE2FED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</w:rPr>
        <w:t xml:space="preserve">Player has picked </w:t>
      </w:r>
      <w:r w:rsidR="001F5D43" w:rsidRPr="001F5D43">
        <w:rPr>
          <w:rFonts w:ascii="Arial" w:hAnsi="Arial" w:cs="Arial"/>
          <w:sz w:val="20"/>
        </w:rPr>
        <w:t>symbol</w:t>
      </w:r>
    </w:p>
    <w:p w:rsidR="001F5D43" w:rsidRDefault="001F5D43" w:rsidP="00DE2FED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Dice have Rolled</w:t>
      </w:r>
    </w:p>
    <w:p w:rsidR="001F5D43" w:rsidRDefault="00B468D4" w:rsidP="001F5D43">
      <w:pPr>
        <w:pStyle w:val="bp"/>
        <w:spacing w:before="0" w:after="0"/>
        <w:rPr>
          <w:rFonts w:ascii="Arial" w:hAnsi="Arial" w:cs="Arial"/>
          <w:sz w:val="20"/>
        </w:rPr>
      </w:pPr>
      <w:bookmarkStart w:id="0" w:name="_GoBack"/>
      <w:bookmarkEnd w:id="0"/>
      <w:r w:rsidRPr="001F5D43">
        <w:rPr>
          <w:rFonts w:ascii="Arial" w:hAnsi="Arial" w:cs="Arial"/>
          <w:sz w:val="20"/>
          <w:u w:val="single"/>
        </w:rPr>
        <w:t>Post-conditions</w:t>
      </w:r>
      <w:r w:rsidRPr="001F5D43">
        <w:rPr>
          <w:rFonts w:ascii="Arial" w:hAnsi="Arial" w:cs="Arial"/>
          <w:sz w:val="20"/>
        </w:rPr>
        <w:t xml:space="preserve">: </w:t>
      </w:r>
    </w:p>
    <w:p w:rsidR="001F5D43" w:rsidRPr="00BF481F" w:rsidRDefault="00BF481F" w:rsidP="001F5D43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 w:rsidRPr="00BF481F">
        <w:rPr>
          <w:rFonts w:ascii="Arial" w:hAnsi="Arial" w:cs="Arial"/>
          <w:sz w:val="20"/>
        </w:rPr>
        <w:t>Game should continue till limit</w:t>
      </w:r>
    </w:p>
    <w:p w:rsidR="00B468D4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  <w:u w:val="single"/>
        </w:rPr>
        <w:t>Data required</w:t>
      </w:r>
      <w:r w:rsidRPr="001F5D43">
        <w:rPr>
          <w:rFonts w:ascii="Arial" w:hAnsi="Arial" w:cs="Arial"/>
          <w:sz w:val="20"/>
        </w:rPr>
        <w:t xml:space="preserve">: </w:t>
      </w:r>
    </w:p>
    <w:p w:rsidR="001F5D43" w:rsidRDefault="001F5D43" w:rsidP="001F5D43">
      <w:pPr>
        <w:pStyle w:val="bp"/>
        <w:numPr>
          <w:ilvl w:val="0"/>
          <w:numId w:val="35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Player</w:t>
      </w:r>
    </w:p>
    <w:p w:rsidR="001F5D43" w:rsidRDefault="001F5D43" w:rsidP="001F5D43">
      <w:pPr>
        <w:pStyle w:val="bp"/>
        <w:numPr>
          <w:ilvl w:val="0"/>
          <w:numId w:val="35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 Dice</w:t>
      </w:r>
    </w:p>
    <w:p w:rsidR="001F5D43" w:rsidRDefault="00792182" w:rsidP="001F5D43">
      <w:pPr>
        <w:pStyle w:val="bp"/>
        <w:numPr>
          <w:ilvl w:val="0"/>
          <w:numId w:val="35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Players Pick</w:t>
      </w:r>
    </w:p>
    <w:p w:rsidR="00BF481F" w:rsidRPr="001F5D43" w:rsidRDefault="00BF481F" w:rsidP="001F5D43">
      <w:pPr>
        <w:pStyle w:val="bp"/>
        <w:numPr>
          <w:ilvl w:val="0"/>
          <w:numId w:val="35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Limit</w:t>
      </w:r>
    </w:p>
    <w:sectPr w:rsidR="00BF481F" w:rsidRPr="001F5D43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BE4" w:rsidRDefault="00B91BE4">
      <w:r>
        <w:separator/>
      </w:r>
    </w:p>
  </w:endnote>
  <w:endnote w:type="continuationSeparator" w:id="0">
    <w:p w:rsidR="00B91BE4" w:rsidRDefault="00B9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442A5C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442A5C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BE4" w:rsidRDefault="00B91BE4">
      <w:r>
        <w:separator/>
      </w:r>
    </w:p>
  </w:footnote>
  <w:footnote w:type="continuationSeparator" w:id="0">
    <w:p w:rsidR="00B91BE4" w:rsidRDefault="00B91B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1576C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Crown and Anchor Game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 xml:space="preserve">Bug </w:t>
    </w:r>
    <w:r w:rsidR="00BF481F">
      <w:rPr>
        <w:b/>
        <w:sz w:val="2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06A"/>
    <w:multiLevelType w:val="hybridMultilevel"/>
    <w:tmpl w:val="8EC46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FD51C2E"/>
    <w:multiLevelType w:val="hybridMultilevel"/>
    <w:tmpl w:val="DEAAB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85E06B6"/>
    <w:multiLevelType w:val="hybridMultilevel"/>
    <w:tmpl w:val="54FEF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3"/>
  </w:num>
  <w:num w:numId="5">
    <w:abstractNumId w:val="22"/>
  </w:num>
  <w:num w:numId="6">
    <w:abstractNumId w:val="21"/>
  </w:num>
  <w:num w:numId="7">
    <w:abstractNumId w:val="8"/>
  </w:num>
  <w:num w:numId="8">
    <w:abstractNumId w:val="20"/>
  </w:num>
  <w:num w:numId="9">
    <w:abstractNumId w:val="25"/>
  </w:num>
  <w:num w:numId="10">
    <w:abstractNumId w:val="2"/>
  </w:num>
  <w:num w:numId="11">
    <w:abstractNumId w:val="4"/>
  </w:num>
  <w:num w:numId="12">
    <w:abstractNumId w:val="32"/>
  </w:num>
  <w:num w:numId="13">
    <w:abstractNumId w:val="7"/>
  </w:num>
  <w:num w:numId="14">
    <w:abstractNumId w:val="1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6"/>
  </w:num>
  <w:num w:numId="25">
    <w:abstractNumId w:val="3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1"/>
  </w:num>
  <w:num w:numId="31">
    <w:abstractNumId w:val="12"/>
  </w:num>
  <w:num w:numId="32">
    <w:abstractNumId w:val="10"/>
  </w:num>
  <w:num w:numId="33">
    <w:abstractNumId w:val="14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576CE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5D43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A458D"/>
    <w:rsid w:val="003D2ED7"/>
    <w:rsid w:val="003E438C"/>
    <w:rsid w:val="003F1D6E"/>
    <w:rsid w:val="00434231"/>
    <w:rsid w:val="00442A5C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2182"/>
    <w:rsid w:val="00796CD4"/>
    <w:rsid w:val="007A53CD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91BE4"/>
    <w:rsid w:val="00BA717F"/>
    <w:rsid w:val="00BE784F"/>
    <w:rsid w:val="00BF481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2FED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40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Andrew Mallitt</cp:lastModifiedBy>
  <cp:revision>5</cp:revision>
  <cp:lastPrinted>2003-10-05T22:49:00Z</cp:lastPrinted>
  <dcterms:created xsi:type="dcterms:W3CDTF">2015-07-22T01:49:00Z</dcterms:created>
  <dcterms:modified xsi:type="dcterms:W3CDTF">2015-10-14T13:35:00Z</dcterms:modified>
</cp:coreProperties>
</file>