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346D4" w:rsidP="008D7DA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0</w:t>
            </w:r>
            <w:r w:rsidR="008D7DAD">
              <w:rPr>
                <w:color w:val="0000FF"/>
                <w:sz w:val="24"/>
                <w:szCs w:val="24"/>
              </w:rPr>
              <w:t>2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D7DA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Player cannot reach betting limit</w:t>
            </w:r>
          </w:p>
        </w:tc>
      </w:tr>
      <w:tr w:rsidR="00E303EF" w:rsidTr="00881104">
        <w:trPr>
          <w:cantSplit/>
          <w:trHeight w:val="427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346D4" w:rsidP="008D7DAD">
            <w:pPr>
              <w:pStyle w:val="bp"/>
              <w:spacing w:before="0" w:after="0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This test is to check the game </w:t>
            </w:r>
            <w:r w:rsidR="008D7DAD">
              <w:rPr>
                <w:color w:val="0000FF"/>
                <w:sz w:val="24"/>
                <w:szCs w:val="24"/>
              </w:rPr>
              <w:t>allows the player to bet to their limit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1104" w:rsidRP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Game has started</w:t>
            </w:r>
          </w:p>
          <w:p w:rsidR="00881104" w:rsidRP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Player has picked symbol</w:t>
            </w:r>
          </w:p>
          <w:p w:rsidR="008D7DAD" w:rsidRPr="008D7DAD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Dice have Rolle</w:t>
            </w:r>
            <w:r w:rsidR="008D7DAD">
              <w:rPr>
                <w:color w:val="0000FF"/>
                <w:sz w:val="24"/>
                <w:szCs w:val="24"/>
              </w:rPr>
              <w:t>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881104" w:rsidRDefault="008D7DAD" w:rsidP="00881104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>
              <w:rPr>
                <w:color w:val="0000FF"/>
                <w:sz w:val="24"/>
                <w:szCs w:val="24"/>
              </w:rPr>
              <w:t>Game should continue till limit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D451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D7DA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 till bet 1 bet amount before limit</w:t>
            </w:r>
          </w:p>
        </w:tc>
        <w:tc>
          <w:tcPr>
            <w:tcW w:w="5596" w:type="dxa"/>
          </w:tcPr>
          <w:p w:rsidR="00DF1585" w:rsidRDefault="008D7DAD" w:rsidP="00881104">
            <w:pPr>
              <w:pStyle w:val="bp"/>
              <w:rPr>
                <w:sz w:val="24"/>
              </w:rPr>
            </w:pPr>
            <w:r>
              <w:rPr>
                <w:sz w:val="24"/>
              </w:rPr>
              <w:t>Limit reached</w:t>
            </w:r>
          </w:p>
        </w:tc>
        <w:tc>
          <w:tcPr>
            <w:tcW w:w="714" w:type="dxa"/>
          </w:tcPr>
          <w:p w:rsidR="00DF1585" w:rsidRDefault="0088110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Pr="00854E58" w:rsidRDefault="008D7DAD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 last game reaching limit</w:t>
            </w:r>
          </w:p>
        </w:tc>
        <w:tc>
          <w:tcPr>
            <w:tcW w:w="5596" w:type="dxa"/>
          </w:tcPr>
          <w:p w:rsidR="00881104" w:rsidRDefault="008D7DAD" w:rsidP="00F55FF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ends</w:t>
            </w: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881104" w:rsidRDefault="00881104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Pr="00854E58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881104" w:rsidRDefault="00881104" w:rsidP="00881104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81104" w:rsidRDefault="00881104" w:rsidP="00E965BA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881104" w:rsidRDefault="00881104" w:rsidP="00881104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881104" w:rsidRDefault="00881104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780A9A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780A9A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780A9A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881104" w:rsidRDefault="008D7DA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  <w:bookmarkStart w:id="0" w:name="_GoBack"/>
            <w:bookmarkEnd w:id="0"/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Dice 1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F55FF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Dice 2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Diamond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F55FF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Dice 3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Anchor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  <w:tr w:rsidR="008D7DAD" w:rsidTr="00572CE5">
        <w:tc>
          <w:tcPr>
            <w:tcW w:w="2448" w:type="dxa"/>
            <w:shd w:val="clear" w:color="auto" w:fill="E0E0E0"/>
          </w:tcPr>
          <w:p w:rsidR="008D7DAD" w:rsidRPr="00572CE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44" w:type="dxa"/>
            <w:shd w:val="clear" w:color="auto" w:fill="auto"/>
          </w:tcPr>
          <w:p w:rsidR="008D7DAD" w:rsidRPr="006D4515" w:rsidRDefault="008D7DAD" w:rsidP="00E52AC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8D7DAD" w:rsidRPr="006D4515" w:rsidRDefault="008D7DAD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8D7DAD" w:rsidRDefault="008D7DAD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C9D" w:rsidRDefault="00025C9D">
      <w:r>
        <w:separator/>
      </w:r>
    </w:p>
  </w:endnote>
  <w:endnote w:type="continuationSeparator" w:id="0">
    <w:p w:rsidR="00025C9D" w:rsidRDefault="0002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7D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D7DA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C9D" w:rsidRDefault="00025C9D">
      <w:r>
        <w:separator/>
      </w:r>
    </w:p>
  </w:footnote>
  <w:footnote w:type="continuationSeparator" w:id="0">
    <w:p w:rsidR="00025C9D" w:rsidRDefault="00025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346D4" w:rsidP="00B71A35">
          <w:r w:rsidRPr="001346D4">
            <w:t>Crown and Anchor Game</w:t>
          </w:r>
        </w:p>
      </w:tc>
      <w:tc>
        <w:tcPr>
          <w:tcW w:w="3179" w:type="dxa"/>
        </w:tcPr>
        <w:p w:rsidR="00A37650" w:rsidRDefault="00A37650" w:rsidP="001346D4">
          <w:r>
            <w:t xml:space="preserve">  Date:  </w:t>
          </w:r>
          <w:r w:rsidR="001346D4">
            <w:t>14/10/15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6A"/>
    <w:multiLevelType w:val="hybridMultilevel"/>
    <w:tmpl w:val="8EC46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2C22C7"/>
    <w:multiLevelType w:val="hybridMultilevel"/>
    <w:tmpl w:val="EF9CF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FD51C2E"/>
    <w:multiLevelType w:val="hybridMultilevel"/>
    <w:tmpl w:val="DEAAB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2"/>
  </w:num>
  <w:num w:numId="11">
    <w:abstractNumId w:val="4"/>
  </w:num>
  <w:num w:numId="12">
    <w:abstractNumId w:val="30"/>
  </w:num>
  <w:num w:numId="13">
    <w:abstractNumId w:val="8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3"/>
  </w:num>
  <w:num w:numId="32">
    <w:abstractNumId w:val="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5C9D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46D4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5552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515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1104"/>
    <w:rsid w:val="0089205C"/>
    <w:rsid w:val="00895710"/>
    <w:rsid w:val="008A02F5"/>
    <w:rsid w:val="008D2261"/>
    <w:rsid w:val="008D7DAD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Mallitt</cp:lastModifiedBy>
  <cp:revision>3</cp:revision>
  <cp:lastPrinted>2003-10-05T22:49:00Z</cp:lastPrinted>
  <dcterms:created xsi:type="dcterms:W3CDTF">2015-07-22T01:48:00Z</dcterms:created>
  <dcterms:modified xsi:type="dcterms:W3CDTF">2015-10-14T13:35:00Z</dcterms:modified>
</cp:coreProperties>
</file>