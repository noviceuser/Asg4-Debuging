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D4" w:rsidRPr="0091603D" w:rsidRDefault="001576C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Bug 01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r w:rsidRPr="001576CE">
        <w:rPr>
          <w:rFonts w:ascii="Arial" w:hAnsi="Arial"/>
          <w:b/>
          <w:color w:val="0000FF"/>
          <w:sz w:val="24"/>
          <w:szCs w:val="24"/>
        </w:rPr>
        <w:t>Game do</w:t>
      </w:r>
      <w:r>
        <w:rPr>
          <w:rFonts w:ascii="Arial" w:hAnsi="Arial"/>
          <w:b/>
          <w:color w:val="0000FF"/>
          <w:sz w:val="24"/>
          <w:szCs w:val="24"/>
        </w:rPr>
        <w:t>es not pay out at correct level</w:t>
      </w:r>
    </w:p>
    <w:p w:rsidR="00DE2FED" w:rsidRPr="001F5D43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Description</w:t>
      </w:r>
      <w:r w:rsidRPr="001F5D43">
        <w:rPr>
          <w:rFonts w:ascii="Arial" w:hAnsi="Arial" w:cs="Arial"/>
          <w:sz w:val="20"/>
        </w:rPr>
        <w:t xml:space="preserve">: </w:t>
      </w:r>
    </w:p>
    <w:p w:rsidR="00B468D4" w:rsidRPr="001F5D43" w:rsidRDefault="001576CE" w:rsidP="00DE2FED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</w:rPr>
        <w:t>When player wins on 1 m</w:t>
      </w:r>
      <w:r w:rsidRPr="001F5D43">
        <w:rPr>
          <w:rFonts w:ascii="Arial" w:hAnsi="Arial" w:cs="Arial"/>
        </w:rPr>
        <w:t xml:space="preserve">atch, balance does not increase: </w:t>
      </w:r>
    </w:p>
    <w:p w:rsidR="001F5D43" w:rsidRPr="001F5D43" w:rsidRDefault="001F5D43" w:rsidP="001F5D43">
      <w:pPr>
        <w:pStyle w:val="bp"/>
        <w:numPr>
          <w:ilvl w:val="1"/>
          <w:numId w:val="33"/>
        </w:numPr>
        <w:spacing w:before="0" w:after="0"/>
        <w:rPr>
          <w:rFonts w:ascii="Arial" w:hAnsi="Arial" w:cs="Arial"/>
          <w:sz w:val="20"/>
        </w:rPr>
      </w:pPr>
      <w:r>
        <w:t xml:space="preserve">if the symbol appears on the uppermost face of 3 dice player should be paid </w:t>
      </w:r>
      <w:r>
        <w:t>2</w:t>
      </w:r>
      <w:r>
        <w:t xml:space="preserve"> to 1</w:t>
      </w:r>
    </w:p>
    <w:p w:rsidR="001F5D43" w:rsidRPr="001F5D43" w:rsidRDefault="001F5D43" w:rsidP="001F5D43">
      <w:pPr>
        <w:pStyle w:val="bp"/>
        <w:numPr>
          <w:ilvl w:val="1"/>
          <w:numId w:val="33"/>
        </w:numPr>
        <w:spacing w:before="0" w:after="0"/>
        <w:rPr>
          <w:rFonts w:ascii="Arial" w:hAnsi="Arial" w:cs="Arial"/>
          <w:sz w:val="20"/>
        </w:rPr>
      </w:pPr>
      <w:r>
        <w:t xml:space="preserve">if the symbol appears on the uppermost face of 2 dice player should be paid </w:t>
      </w:r>
      <w:r>
        <w:t>1</w:t>
      </w:r>
      <w:r>
        <w:t xml:space="preserve"> to 1 </w:t>
      </w:r>
    </w:p>
    <w:p w:rsidR="001F5D43" w:rsidRPr="001F5D43" w:rsidRDefault="001F5D43" w:rsidP="001F5D43">
      <w:pPr>
        <w:pStyle w:val="bp"/>
        <w:numPr>
          <w:ilvl w:val="1"/>
          <w:numId w:val="33"/>
        </w:numPr>
        <w:spacing w:before="0" w:after="0"/>
        <w:rPr>
          <w:rFonts w:ascii="Arial" w:hAnsi="Arial" w:cs="Arial"/>
          <w:sz w:val="20"/>
        </w:rPr>
      </w:pPr>
      <w:r>
        <w:t xml:space="preserve">if the symbol appears on the uppermost face of 1 dice player should be paid </w:t>
      </w:r>
      <w:r>
        <w:t>money back only</w:t>
      </w:r>
    </w:p>
    <w:p w:rsidR="00B468D4" w:rsidRPr="001F5D43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Pre-conditions</w:t>
      </w:r>
      <w:r w:rsidRPr="001F5D43">
        <w:rPr>
          <w:rFonts w:ascii="Arial" w:hAnsi="Arial" w:cs="Arial"/>
          <w:sz w:val="20"/>
        </w:rPr>
        <w:t xml:space="preserve">: </w:t>
      </w:r>
    </w:p>
    <w:p w:rsidR="001F5D43" w:rsidRPr="001F5D43" w:rsidRDefault="00DE2FED" w:rsidP="001F5D43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</w:rPr>
        <w:t>Game has started</w:t>
      </w:r>
    </w:p>
    <w:p w:rsidR="00DE2FED" w:rsidRDefault="00DE2FED" w:rsidP="00DE2FED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</w:rPr>
        <w:t xml:space="preserve">Player has picked </w:t>
      </w:r>
      <w:r w:rsidR="001F5D43" w:rsidRPr="001F5D43">
        <w:rPr>
          <w:rFonts w:ascii="Arial" w:hAnsi="Arial" w:cs="Arial"/>
          <w:sz w:val="20"/>
        </w:rPr>
        <w:t>symbol</w:t>
      </w:r>
    </w:p>
    <w:p w:rsidR="001F5D43" w:rsidRPr="001F5D43" w:rsidRDefault="001F5D43" w:rsidP="00DE2FED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Dice have Rolled</w:t>
      </w:r>
    </w:p>
    <w:p w:rsidR="001F5D43" w:rsidRDefault="00B468D4" w:rsidP="001F5D43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Post-conditions</w:t>
      </w:r>
      <w:r w:rsidRPr="001F5D43">
        <w:rPr>
          <w:rFonts w:ascii="Arial" w:hAnsi="Arial" w:cs="Arial"/>
          <w:sz w:val="20"/>
        </w:rPr>
        <w:t xml:space="preserve">: </w:t>
      </w:r>
    </w:p>
    <w:p w:rsidR="001F5D43" w:rsidRPr="001F5D43" w:rsidRDefault="001F5D43" w:rsidP="001F5D43">
      <w:pPr>
        <w:pStyle w:val="bp"/>
        <w:numPr>
          <w:ilvl w:val="0"/>
          <w:numId w:val="34"/>
        </w:numPr>
        <w:spacing w:before="0" w:after="0"/>
        <w:rPr>
          <w:rFonts w:ascii="Arial" w:hAnsi="Arial" w:cs="Arial"/>
          <w:sz w:val="20"/>
        </w:rPr>
      </w:pPr>
      <w:r>
        <w:t>if the symbol appears on the uppermost face of 3 dice player should be paid 3 to 1</w:t>
      </w:r>
    </w:p>
    <w:p w:rsidR="001F5D43" w:rsidRPr="001F5D43" w:rsidRDefault="001F5D43" w:rsidP="001F5D43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>
        <w:t xml:space="preserve">if the symbol appears on the uppermost face of 2 dice player should be paid 2 to 1 </w:t>
      </w:r>
    </w:p>
    <w:p w:rsidR="001F5D43" w:rsidRPr="001F5D43" w:rsidRDefault="001F5D43" w:rsidP="001F5D43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>
        <w:t>if the symbol appears on the uppermost face of 1 dice player should be paid 1 to 1</w:t>
      </w:r>
    </w:p>
    <w:p w:rsidR="00B468D4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Data required</w:t>
      </w:r>
      <w:r w:rsidRPr="001F5D43">
        <w:rPr>
          <w:rFonts w:ascii="Arial" w:hAnsi="Arial" w:cs="Arial"/>
          <w:sz w:val="20"/>
        </w:rPr>
        <w:t xml:space="preserve">: </w:t>
      </w:r>
    </w:p>
    <w:p w:rsidR="001F5D43" w:rsidRDefault="001F5D43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Player</w:t>
      </w:r>
    </w:p>
    <w:p w:rsidR="001F5D43" w:rsidRDefault="001F5D43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 Dice</w:t>
      </w:r>
      <w:bookmarkStart w:id="0" w:name="_GoBack"/>
      <w:bookmarkEnd w:id="0"/>
    </w:p>
    <w:p w:rsidR="001F5D43" w:rsidRPr="001F5D43" w:rsidRDefault="00792182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Players Pick</w:t>
      </w:r>
    </w:p>
    <w:sectPr w:rsidR="001F5D43" w:rsidRPr="001F5D43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58D" w:rsidRDefault="003A458D">
      <w:r>
        <w:separator/>
      </w:r>
    </w:p>
  </w:endnote>
  <w:endnote w:type="continuationSeparator" w:id="0">
    <w:p w:rsidR="003A458D" w:rsidRDefault="003A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92182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92182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58D" w:rsidRDefault="003A458D">
      <w:r>
        <w:separator/>
      </w:r>
    </w:p>
  </w:footnote>
  <w:footnote w:type="continuationSeparator" w:id="0">
    <w:p w:rsidR="003A458D" w:rsidRDefault="003A4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1576C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Crown and Anchor Game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Bug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06A"/>
    <w:multiLevelType w:val="hybridMultilevel"/>
    <w:tmpl w:val="8EC46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FD51C2E"/>
    <w:multiLevelType w:val="hybridMultilevel"/>
    <w:tmpl w:val="DEAAB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85E06B6"/>
    <w:multiLevelType w:val="hybridMultilevel"/>
    <w:tmpl w:val="54FEF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3"/>
  </w:num>
  <w:num w:numId="5">
    <w:abstractNumId w:val="22"/>
  </w:num>
  <w:num w:numId="6">
    <w:abstractNumId w:val="21"/>
  </w:num>
  <w:num w:numId="7">
    <w:abstractNumId w:val="8"/>
  </w:num>
  <w:num w:numId="8">
    <w:abstractNumId w:val="20"/>
  </w:num>
  <w:num w:numId="9">
    <w:abstractNumId w:val="25"/>
  </w:num>
  <w:num w:numId="10">
    <w:abstractNumId w:val="2"/>
  </w:num>
  <w:num w:numId="11">
    <w:abstractNumId w:val="4"/>
  </w:num>
  <w:num w:numId="12">
    <w:abstractNumId w:val="32"/>
  </w:num>
  <w:num w:numId="13">
    <w:abstractNumId w:val="7"/>
  </w:num>
  <w:num w:numId="14">
    <w:abstractNumId w:val="1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6"/>
  </w:num>
  <w:num w:numId="25">
    <w:abstractNumId w:val="3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1"/>
  </w:num>
  <w:num w:numId="31">
    <w:abstractNumId w:val="12"/>
  </w:num>
  <w:num w:numId="32">
    <w:abstractNumId w:val="10"/>
  </w:num>
  <w:num w:numId="33">
    <w:abstractNumId w:val="14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576CE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5D43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A458D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2182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2FED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35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Andrew Mallitt</cp:lastModifiedBy>
  <cp:revision>2</cp:revision>
  <cp:lastPrinted>2003-10-05T22:49:00Z</cp:lastPrinted>
  <dcterms:created xsi:type="dcterms:W3CDTF">2015-07-22T01:49:00Z</dcterms:created>
  <dcterms:modified xsi:type="dcterms:W3CDTF">2015-10-14T11:23:00Z</dcterms:modified>
</cp:coreProperties>
</file>